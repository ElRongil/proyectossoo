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E528" w14:textId="77777777" w:rsidR="00E02FAC" w:rsidRDefault="00E02FAC"/>
    <w:p w14:paraId="74B302A0" w14:textId="77777777" w:rsidR="00E02FAC" w:rsidRDefault="00000000">
      <w:pPr>
        <w:jc w:val="center"/>
      </w:pPr>
      <w:r>
        <w:rPr>
          <w:noProof/>
        </w:rPr>
        <w:drawing>
          <wp:inline distT="0" distB="0" distL="0" distR="0" wp14:anchorId="176DDB24" wp14:editId="6C7CC021">
            <wp:extent cx="1842135" cy="1842135"/>
            <wp:effectExtent l="0" t="0" r="5715" b="5715"/>
            <wp:docPr id="4" name="Imagen 4" descr="U-tad · Centro Universitario de Tecnología y Arte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-tad · Centro Universitario de Tecnología y Arte Digi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818" cy="1857818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9ED3" w14:textId="77777777" w:rsidR="00E02FAC" w:rsidRDefault="00E02FAC"/>
    <w:p w14:paraId="3871D14E" w14:textId="77777777" w:rsidR="00E02FAC" w:rsidRDefault="00E02FAC" w:rsidP="00D1347E">
      <w:pPr>
        <w:pStyle w:val="Subttulo1"/>
      </w:pPr>
    </w:p>
    <w:p w14:paraId="01777036" w14:textId="728B81B4" w:rsidR="00E02FAC" w:rsidRPr="00E96D19" w:rsidRDefault="00A555D2">
      <w:pPr>
        <w:pStyle w:val="Ttulo"/>
        <w:rPr>
          <w:rStyle w:val="Ttulodellibro1"/>
          <w:i w:val="0"/>
          <w:iCs w:val="0"/>
          <w:color w:val="0065EF"/>
        </w:rPr>
      </w:pPr>
      <w:r>
        <w:rPr>
          <w:rStyle w:val="Ttulodellibro1"/>
          <w:i w:val="0"/>
          <w:iCs w:val="0"/>
          <w:color w:val="0065EF"/>
        </w:rPr>
        <w:t>Proyecto SsOO</w:t>
      </w:r>
    </w:p>
    <w:p w14:paraId="5E18770C" w14:textId="77777777" w:rsidR="00E02FAC" w:rsidRDefault="00E02FAC">
      <w:pPr>
        <w:pStyle w:val="Ttulo1"/>
        <w:rPr>
          <w:rStyle w:val="nfasis"/>
        </w:rPr>
      </w:pPr>
    </w:p>
    <w:p w14:paraId="55FBA016" w14:textId="77777777" w:rsidR="00E02FAC" w:rsidRDefault="00E02FAC">
      <w:pPr>
        <w:pStyle w:val="Ttulo1"/>
        <w:rPr>
          <w:rStyle w:val="nfasis"/>
        </w:rPr>
      </w:pPr>
    </w:p>
    <w:p w14:paraId="31394455" w14:textId="77777777" w:rsidR="00E02FAC" w:rsidRDefault="00E02FAC"/>
    <w:p w14:paraId="7CFF50A2" w14:textId="77777777" w:rsidR="00E02FAC" w:rsidRDefault="00E02FAC"/>
    <w:p w14:paraId="69C55C4C" w14:textId="77777777" w:rsidR="00E02FAC" w:rsidRDefault="00E02FAC"/>
    <w:p w14:paraId="5372BCC7" w14:textId="77777777" w:rsidR="00E02FAC" w:rsidRDefault="00E02FAC"/>
    <w:p w14:paraId="73C11115" w14:textId="77777777" w:rsidR="00E02FAC" w:rsidRDefault="00E02FAC"/>
    <w:p w14:paraId="50B936F5" w14:textId="77777777" w:rsidR="00E02FAC" w:rsidRDefault="00E02FAC"/>
    <w:p w14:paraId="6C7E373C" w14:textId="77777777" w:rsidR="00E02FAC" w:rsidRDefault="00E02FAC"/>
    <w:p w14:paraId="4119D7A8" w14:textId="77777777" w:rsidR="00E02FAC" w:rsidRDefault="00E02FAC"/>
    <w:p w14:paraId="17732060" w14:textId="77777777" w:rsidR="00E02FAC" w:rsidRDefault="00E02FAC"/>
    <w:p w14:paraId="36ADBC45" w14:textId="65E13E38" w:rsidR="00E02FAC" w:rsidRDefault="00000000">
      <w:pPr>
        <w:pStyle w:val="Ttulo1"/>
        <w:rPr>
          <w:rStyle w:val="nfasis"/>
        </w:rPr>
      </w:pPr>
      <w:r>
        <w:rPr>
          <w:rStyle w:val="nfasis"/>
        </w:rPr>
        <w:t xml:space="preserve">Asignatura: </w:t>
      </w:r>
      <w:r w:rsidR="00A555D2">
        <w:rPr>
          <w:rStyle w:val="nfasis"/>
        </w:rPr>
        <w:t>Sistemas operativos</w:t>
      </w:r>
    </w:p>
    <w:p w14:paraId="421C8227" w14:textId="0E03A007" w:rsidR="00E02FAC" w:rsidRDefault="00000000">
      <w:pPr>
        <w:pStyle w:val="Ttulo1"/>
        <w:rPr>
          <w:rStyle w:val="nfasis"/>
        </w:rPr>
      </w:pPr>
      <w:r>
        <w:rPr>
          <w:rStyle w:val="nfasis"/>
        </w:rPr>
        <w:t xml:space="preserve">grupo:  mANUEL ALBIZU Y </w:t>
      </w:r>
      <w:r w:rsidR="00A555D2">
        <w:rPr>
          <w:rStyle w:val="nfasis"/>
        </w:rPr>
        <w:t>Gonzalo Martinez</w:t>
      </w:r>
    </w:p>
    <w:p w14:paraId="5AB9D8E6" w14:textId="77777777" w:rsidR="00E02FAC" w:rsidRDefault="00000000">
      <w:pPr>
        <w:pStyle w:val="Ttulo1"/>
        <w:rPr>
          <w:rStyle w:val="nfasis"/>
        </w:rPr>
      </w:pPr>
      <w:r>
        <w:rPr>
          <w:rStyle w:val="nfasis"/>
        </w:rPr>
        <w:t xml:space="preserve">Grado: MAIS </w:t>
      </w:r>
    </w:p>
    <w:p w14:paraId="26C2DB61" w14:textId="77777777" w:rsidR="00E02FAC" w:rsidRDefault="00000000">
      <w:pPr>
        <w:pStyle w:val="Ttulo1"/>
        <w:rPr>
          <w:rStyle w:val="nfasis"/>
        </w:rPr>
      </w:pPr>
      <w:r>
        <w:rPr>
          <w:rStyle w:val="nfasis"/>
        </w:rPr>
        <w:t>curso académico: 2º</w:t>
      </w:r>
    </w:p>
    <w:p w14:paraId="08433618" w14:textId="77777777" w:rsidR="00A555D2" w:rsidRDefault="00000000">
      <w:pPr>
        <w:jc w:val="left"/>
        <w:rPr>
          <w:rStyle w:val="nfasis"/>
          <w:rFonts w:eastAsiaTheme="majorEastAsia" w:cstheme="majorBidi"/>
          <w:b/>
          <w:caps/>
          <w:color w:val="auto"/>
          <w:sz w:val="28"/>
          <w:szCs w:val="32"/>
        </w:rPr>
      </w:pPr>
      <w:r>
        <w:rPr>
          <w:rStyle w:val="nfasi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555D2" w14:paraId="05A31E4D" w14:textId="77777777" w:rsidTr="00A555D2">
        <w:tc>
          <w:tcPr>
            <w:tcW w:w="3209" w:type="dxa"/>
          </w:tcPr>
          <w:p w14:paraId="368BDCFE" w14:textId="746EEE5D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lastRenderedPageBreak/>
              <w:t>Elemento</w:t>
            </w:r>
          </w:p>
        </w:tc>
        <w:tc>
          <w:tcPr>
            <w:tcW w:w="3209" w:type="dxa"/>
          </w:tcPr>
          <w:p w14:paraId="2EA9D0DE" w14:textId="68C7FC0E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Realizado si/no</w:t>
            </w:r>
          </w:p>
        </w:tc>
        <w:tc>
          <w:tcPr>
            <w:tcW w:w="3210" w:type="dxa"/>
          </w:tcPr>
          <w:p w14:paraId="43BEB143" w14:textId="1D87663D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comentario</w:t>
            </w:r>
          </w:p>
        </w:tc>
      </w:tr>
      <w:tr w:rsidR="00A555D2" w14:paraId="69C4F643" w14:textId="77777777" w:rsidTr="00A555D2">
        <w:tc>
          <w:tcPr>
            <w:tcW w:w="3209" w:type="dxa"/>
          </w:tcPr>
          <w:p w14:paraId="5DCE23F9" w14:textId="05766838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arranque</w:t>
            </w:r>
          </w:p>
        </w:tc>
        <w:tc>
          <w:tcPr>
            <w:tcW w:w="3209" w:type="dxa"/>
          </w:tcPr>
          <w:p w14:paraId="4846E38B" w14:textId="25D492E0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</w:t>
            </w:r>
          </w:p>
        </w:tc>
        <w:tc>
          <w:tcPr>
            <w:tcW w:w="3210" w:type="dxa"/>
          </w:tcPr>
          <w:p w14:paraId="62942E66" w14:textId="7DEC995D" w:rsidR="00A555D2" w:rsidRPr="00024B62" w:rsidRDefault="00024B6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0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0"/>
              </w:rPr>
              <w:t>sE NOS COMPLICO MAS DE LA CUENTA YA QUE DE PRIMERAS HICIMOS UN BUCLE INFINITO</w:t>
            </w:r>
          </w:p>
        </w:tc>
      </w:tr>
      <w:tr w:rsidR="00A555D2" w14:paraId="5AB74D4D" w14:textId="77777777" w:rsidTr="00A555D2">
        <w:tc>
          <w:tcPr>
            <w:tcW w:w="3209" w:type="dxa"/>
          </w:tcPr>
          <w:p w14:paraId="4428682B" w14:textId="5A673EB5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salir y mensaje error</w:t>
            </w:r>
          </w:p>
        </w:tc>
        <w:tc>
          <w:tcPr>
            <w:tcW w:w="3209" w:type="dxa"/>
          </w:tcPr>
          <w:p w14:paraId="5D310ED0" w14:textId="6B68AB7E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</w:t>
            </w:r>
          </w:p>
        </w:tc>
        <w:tc>
          <w:tcPr>
            <w:tcW w:w="3210" w:type="dxa"/>
          </w:tcPr>
          <w:p w14:paraId="3E122F8F" w14:textId="77777777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</w:p>
        </w:tc>
      </w:tr>
      <w:tr w:rsidR="00A555D2" w14:paraId="7AB54530" w14:textId="77777777" w:rsidTr="00A555D2">
        <w:tc>
          <w:tcPr>
            <w:tcW w:w="3209" w:type="dxa"/>
          </w:tcPr>
          <w:p w14:paraId="451D6055" w14:textId="5A40F3D9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info</w:t>
            </w:r>
          </w:p>
        </w:tc>
        <w:tc>
          <w:tcPr>
            <w:tcW w:w="3209" w:type="dxa"/>
          </w:tcPr>
          <w:p w14:paraId="13058329" w14:textId="60D3F190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</w:t>
            </w:r>
          </w:p>
        </w:tc>
        <w:tc>
          <w:tcPr>
            <w:tcW w:w="3210" w:type="dxa"/>
          </w:tcPr>
          <w:p w14:paraId="55856D0C" w14:textId="77777777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</w:p>
        </w:tc>
      </w:tr>
      <w:tr w:rsidR="00A555D2" w14:paraId="716A8DA2" w14:textId="77777777" w:rsidTr="00A555D2">
        <w:tc>
          <w:tcPr>
            <w:tcW w:w="3209" w:type="dxa"/>
          </w:tcPr>
          <w:p w14:paraId="172C4EDB" w14:textId="130F84D4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bytemaps</w:t>
            </w:r>
          </w:p>
        </w:tc>
        <w:tc>
          <w:tcPr>
            <w:tcW w:w="3209" w:type="dxa"/>
          </w:tcPr>
          <w:p w14:paraId="19D9EA53" w14:textId="65A1C645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</w:t>
            </w:r>
          </w:p>
        </w:tc>
        <w:tc>
          <w:tcPr>
            <w:tcW w:w="3210" w:type="dxa"/>
          </w:tcPr>
          <w:p w14:paraId="57FF1F8F" w14:textId="77777777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</w:p>
        </w:tc>
      </w:tr>
      <w:tr w:rsidR="00A555D2" w14:paraId="4046DBA2" w14:textId="77777777" w:rsidTr="00A555D2">
        <w:tc>
          <w:tcPr>
            <w:tcW w:w="3209" w:type="dxa"/>
          </w:tcPr>
          <w:p w14:paraId="1FC87424" w14:textId="47F55B51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dir</w:t>
            </w:r>
          </w:p>
        </w:tc>
        <w:tc>
          <w:tcPr>
            <w:tcW w:w="3209" w:type="dxa"/>
          </w:tcPr>
          <w:p w14:paraId="681C5F52" w14:textId="5E9A1AA4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</w:t>
            </w:r>
          </w:p>
        </w:tc>
        <w:tc>
          <w:tcPr>
            <w:tcW w:w="3210" w:type="dxa"/>
          </w:tcPr>
          <w:p w14:paraId="2381A941" w14:textId="77777777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</w:p>
        </w:tc>
      </w:tr>
      <w:tr w:rsidR="00A555D2" w14:paraId="7B2D79A6" w14:textId="77777777" w:rsidTr="00A555D2">
        <w:tc>
          <w:tcPr>
            <w:tcW w:w="3209" w:type="dxa"/>
          </w:tcPr>
          <w:p w14:paraId="7964B874" w14:textId="29908B69" w:rsidR="00A555D2" w:rsidRPr="00024B62" w:rsidRDefault="00A555D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rename</w:t>
            </w:r>
          </w:p>
        </w:tc>
        <w:tc>
          <w:tcPr>
            <w:tcW w:w="3209" w:type="dxa"/>
          </w:tcPr>
          <w:p w14:paraId="28053BD8" w14:textId="7C554C86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</w:t>
            </w:r>
          </w:p>
        </w:tc>
        <w:tc>
          <w:tcPr>
            <w:tcW w:w="3210" w:type="dxa"/>
          </w:tcPr>
          <w:p w14:paraId="6BD59120" w14:textId="77777777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</w:p>
        </w:tc>
      </w:tr>
      <w:tr w:rsidR="00A555D2" w14:paraId="1E598B22" w14:textId="77777777" w:rsidTr="00A555D2">
        <w:tc>
          <w:tcPr>
            <w:tcW w:w="3209" w:type="dxa"/>
          </w:tcPr>
          <w:p w14:paraId="1AA0CD6B" w14:textId="190D2C3D" w:rsidR="00A555D2" w:rsidRPr="00024B62" w:rsidRDefault="00024B62">
            <w:pPr>
              <w:jc w:val="left"/>
              <w:rPr>
                <w:rStyle w:val="nfasis"/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024B62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Remove (indicar si funciona para ficheros de 1 bloque o también para multibloque)</w:t>
            </w:r>
          </w:p>
        </w:tc>
        <w:tc>
          <w:tcPr>
            <w:tcW w:w="3209" w:type="dxa"/>
          </w:tcPr>
          <w:p w14:paraId="25F53BF1" w14:textId="079F2456" w:rsidR="00A555D2" w:rsidRDefault="006E5EFA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</w:t>
            </w:r>
            <w:r>
              <w:rPr>
                <w:rStyle w:val="nfasis"/>
                <w:rFonts w:eastAsiaTheme="majorEastAsia" w:cstheme="majorBidi"/>
                <w:b/>
                <w:caps/>
                <w:sz w:val="28"/>
                <w:szCs w:val="32"/>
              </w:rPr>
              <w:t>i</w:t>
            </w:r>
          </w:p>
        </w:tc>
        <w:tc>
          <w:tcPr>
            <w:tcW w:w="3210" w:type="dxa"/>
          </w:tcPr>
          <w:p w14:paraId="4C095D9F" w14:textId="59D42B70" w:rsidR="00A555D2" w:rsidRPr="00024B62" w:rsidRDefault="00024B62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8"/>
                <w:szCs w:val="32"/>
              </w:rPr>
            </w:pPr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Cs w:val="24"/>
              </w:rPr>
              <w:t xml:space="preserve">estos comandos fueron los que mas costaron por culpa del error core </w:t>
            </w:r>
            <w:proofErr w:type="gramStart"/>
            <w:r w:rsidRPr="00024B62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Cs w:val="24"/>
              </w:rPr>
              <w:t>dumped</w:t>
            </w:r>
            <w:r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Cs w:val="24"/>
              </w:rPr>
              <w:t>(</w:t>
            </w:r>
            <w:proofErr w:type="gramEnd"/>
            <w:r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Cs w:val="24"/>
              </w:rPr>
              <w:t>ESTE Y LOS DOS SIGUIENTES)</w:t>
            </w:r>
          </w:p>
        </w:tc>
      </w:tr>
      <w:tr w:rsidR="00A555D2" w14:paraId="0E7F7B67" w14:textId="77777777" w:rsidTr="00A555D2">
        <w:tc>
          <w:tcPr>
            <w:tcW w:w="3209" w:type="dxa"/>
          </w:tcPr>
          <w:p w14:paraId="6C3B602E" w14:textId="0D858CA9" w:rsidR="00A555D2" w:rsidRPr="00024B62" w:rsidRDefault="00024B62">
            <w:pPr>
              <w:jc w:val="left"/>
              <w:rPr>
                <w:rStyle w:val="nfasis"/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024B62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Imprimir (indicar si funciona para ficheros de 1 bloque o también para multibloque)</w:t>
            </w:r>
          </w:p>
        </w:tc>
        <w:tc>
          <w:tcPr>
            <w:tcW w:w="3209" w:type="dxa"/>
          </w:tcPr>
          <w:p w14:paraId="3CE5B3D5" w14:textId="16503A3C" w:rsidR="00A555D2" w:rsidRDefault="006E5EFA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</w:t>
            </w:r>
            <w:r>
              <w:rPr>
                <w:rStyle w:val="nfasis"/>
                <w:rFonts w:eastAsiaTheme="majorEastAsia" w:cstheme="majorBidi"/>
                <w:b/>
                <w:caps/>
                <w:sz w:val="28"/>
                <w:szCs w:val="32"/>
              </w:rPr>
              <w:t>i</w:t>
            </w:r>
          </w:p>
        </w:tc>
        <w:tc>
          <w:tcPr>
            <w:tcW w:w="3210" w:type="dxa"/>
          </w:tcPr>
          <w:p w14:paraId="5330B43D" w14:textId="5B974F67" w:rsidR="00A555D2" w:rsidRPr="006E5EFA" w:rsidRDefault="006E5EFA">
            <w:pPr>
              <w:jc w:val="left"/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</w:pPr>
            <w:r w:rsidRPr="006E5EFA">
              <w:rPr>
                <w:rStyle w:val="nfasis"/>
                <w:rFonts w:eastAsiaTheme="majorEastAsia" w:cstheme="majorBidi"/>
                <w:bCs/>
                <w:i w:val="0"/>
                <w:iCs w:val="0"/>
                <w:caps/>
                <w:color w:val="auto"/>
                <w:sz w:val="24"/>
                <w:szCs w:val="28"/>
              </w:rPr>
              <w:t>igual que el anterior tuvimos errores con el core dumped y fueron por poner mal la declaracion fuera del bucle</w:t>
            </w:r>
          </w:p>
        </w:tc>
      </w:tr>
      <w:tr w:rsidR="00A555D2" w14:paraId="3DBE82CA" w14:textId="77777777" w:rsidTr="00A555D2">
        <w:tc>
          <w:tcPr>
            <w:tcW w:w="3209" w:type="dxa"/>
          </w:tcPr>
          <w:p w14:paraId="4BADDFD4" w14:textId="136CDEE2" w:rsidR="00A555D2" w:rsidRPr="00024B62" w:rsidRDefault="00024B62">
            <w:pPr>
              <w:jc w:val="left"/>
              <w:rPr>
                <w:rStyle w:val="nfasis"/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proofErr w:type="gramStart"/>
            <w:r w:rsidRPr="00024B62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Copiar(</w:t>
            </w:r>
            <w:proofErr w:type="gramEnd"/>
            <w:r w:rsidRPr="00024B62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indicar si funciona para ficheros de 1 bloque o también para multibloque) </w:t>
            </w:r>
          </w:p>
        </w:tc>
        <w:tc>
          <w:tcPr>
            <w:tcW w:w="3209" w:type="dxa"/>
          </w:tcPr>
          <w:p w14:paraId="6870B7CE" w14:textId="2ED1F454" w:rsidR="00A555D2" w:rsidRDefault="006E5EFA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</w:t>
            </w:r>
            <w:r>
              <w:rPr>
                <w:rStyle w:val="nfasis"/>
                <w:rFonts w:eastAsiaTheme="majorEastAsia" w:cstheme="majorBidi"/>
                <w:b/>
                <w:caps/>
                <w:sz w:val="28"/>
                <w:szCs w:val="32"/>
              </w:rPr>
              <w:t>i</w:t>
            </w:r>
          </w:p>
        </w:tc>
        <w:tc>
          <w:tcPr>
            <w:tcW w:w="3210" w:type="dxa"/>
          </w:tcPr>
          <w:p w14:paraId="47485A56" w14:textId="77777777" w:rsidR="00A555D2" w:rsidRDefault="00A555D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</w:p>
        </w:tc>
      </w:tr>
      <w:tr w:rsidR="00A555D2" w14:paraId="5BDBB3F6" w14:textId="77777777" w:rsidTr="00A555D2">
        <w:tc>
          <w:tcPr>
            <w:tcW w:w="3209" w:type="dxa"/>
          </w:tcPr>
          <w:p w14:paraId="50AC484A" w14:textId="0081ECFA" w:rsidR="00A555D2" w:rsidRPr="00024B62" w:rsidRDefault="00024B62">
            <w:pPr>
              <w:jc w:val="left"/>
              <w:rPr>
                <w:rStyle w:val="nfasis"/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024B62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Commits, documentación y video</w:t>
            </w:r>
          </w:p>
        </w:tc>
        <w:tc>
          <w:tcPr>
            <w:tcW w:w="3209" w:type="dxa"/>
          </w:tcPr>
          <w:p w14:paraId="7C5E0E9A" w14:textId="5B73F14E" w:rsidR="00A555D2" w:rsidRDefault="00024B62">
            <w:pPr>
              <w:jc w:val="left"/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</w:pPr>
            <w:proofErr w:type="gramStart"/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SI(</w:t>
            </w:r>
            <w:proofErr w:type="gramEnd"/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 xml:space="preserve">menos los commits ya que solo tenemos </w:t>
            </w:r>
            <w:r w:rsidR="006E5EFA"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tres</w:t>
            </w:r>
            <w:r>
              <w:rPr>
                <w:rStyle w:val="nfasis"/>
                <w:rFonts w:eastAsiaTheme="majorEastAsia" w:cstheme="majorBidi"/>
                <w:b/>
                <w:caps/>
                <w:color w:val="auto"/>
                <w:sz w:val="28"/>
                <w:szCs w:val="32"/>
              </w:rPr>
              <w:t>)</w:t>
            </w:r>
          </w:p>
        </w:tc>
        <w:tc>
          <w:tcPr>
            <w:tcW w:w="3210" w:type="dxa"/>
          </w:tcPr>
          <w:p w14:paraId="3F633457" w14:textId="710CBDB3" w:rsidR="00A555D2" w:rsidRPr="00FE3560" w:rsidRDefault="00FE3560">
            <w:pPr>
              <w:jc w:val="left"/>
              <w:rPr>
                <w:rStyle w:val="nfasis"/>
                <w:rFonts w:eastAsiaTheme="majorEastAsia" w:cstheme="majorBidi"/>
                <w:b/>
                <w:i w:val="0"/>
                <w:iCs w:val="0"/>
                <w:caps/>
                <w:color w:val="auto"/>
                <w:sz w:val="28"/>
                <w:szCs w:val="32"/>
                <w:u w:val="single"/>
              </w:rPr>
            </w:pPr>
            <w:hyperlink r:id="rId13" w:history="1">
              <w:proofErr w:type="gramStart"/>
              <w:r w:rsidR="00024B62" w:rsidRPr="00FE3560">
                <w:rPr>
                  <w:rStyle w:val="Hipervnculo"/>
                  <w:rFonts w:eastAsiaTheme="majorEastAsia" w:cstheme="majorBidi"/>
                  <w:b/>
                  <w:i/>
                  <w:iCs/>
                  <w:caps/>
                  <w:sz w:val="28"/>
                  <w:szCs w:val="32"/>
                </w:rPr>
                <w:t>lINK</w:t>
              </w:r>
              <w:proofErr w:type="gramEnd"/>
              <w:r w:rsidR="00024B62" w:rsidRPr="00FE3560">
                <w:rPr>
                  <w:rStyle w:val="Hipervnculo"/>
                  <w:rFonts w:eastAsiaTheme="majorEastAsia" w:cstheme="majorBidi"/>
                  <w:b/>
                  <w:i/>
                  <w:iCs/>
                  <w:caps/>
                  <w:sz w:val="28"/>
                  <w:szCs w:val="32"/>
                </w:rPr>
                <w:t xml:space="preserve"> </w:t>
              </w:r>
              <w:r w:rsidR="00024B62" w:rsidRPr="00FE3560">
                <w:rPr>
                  <w:rStyle w:val="Hipervnculo"/>
                  <w:rFonts w:eastAsiaTheme="majorEastAsia" w:cstheme="majorBidi"/>
                  <w:b/>
                  <w:i/>
                  <w:iCs/>
                  <w:caps/>
                  <w:sz w:val="28"/>
                  <w:szCs w:val="32"/>
                </w:rPr>
                <w:t>AL V</w:t>
              </w:r>
              <w:r w:rsidR="00024B62" w:rsidRPr="00FE3560">
                <w:rPr>
                  <w:rStyle w:val="Hipervnculo"/>
                  <w:rFonts w:eastAsiaTheme="majorEastAsia" w:cstheme="majorBidi"/>
                  <w:b/>
                  <w:i/>
                  <w:iCs/>
                  <w:caps/>
                  <w:sz w:val="28"/>
                  <w:szCs w:val="32"/>
                </w:rPr>
                <w:t>I</w:t>
              </w:r>
              <w:r w:rsidR="00024B62" w:rsidRPr="00FE3560">
                <w:rPr>
                  <w:rStyle w:val="Hipervnculo"/>
                  <w:rFonts w:eastAsiaTheme="majorEastAsia" w:cstheme="majorBidi"/>
                  <w:b/>
                  <w:i/>
                  <w:iCs/>
                  <w:caps/>
                  <w:sz w:val="28"/>
                  <w:szCs w:val="32"/>
                </w:rPr>
                <w:t>DEO</w:t>
              </w:r>
            </w:hyperlink>
            <w:r w:rsidR="00024B62" w:rsidRPr="00FE3560">
              <w:rPr>
                <w:rStyle w:val="nfasis"/>
                <w:rFonts w:eastAsiaTheme="majorEastAsia" w:cstheme="majorBidi"/>
                <w:b/>
                <w:i w:val="0"/>
                <w:iCs w:val="0"/>
                <w:caps/>
                <w:color w:val="auto"/>
                <w:sz w:val="28"/>
                <w:szCs w:val="32"/>
              </w:rPr>
              <w:t xml:space="preserve"> </w:t>
            </w:r>
          </w:p>
        </w:tc>
      </w:tr>
    </w:tbl>
    <w:p w14:paraId="1C66DA54" w14:textId="5A584B07" w:rsidR="00E02FAC" w:rsidRPr="00FE3560" w:rsidRDefault="00E02FAC">
      <w:pPr>
        <w:jc w:val="left"/>
        <w:rPr>
          <w:rStyle w:val="nfasis"/>
          <w:rFonts w:eastAsiaTheme="majorEastAsia" w:cstheme="majorBidi"/>
          <w:b/>
          <w:caps/>
          <w:color w:val="auto"/>
          <w:sz w:val="28"/>
          <w:szCs w:val="32"/>
        </w:rPr>
      </w:pPr>
    </w:p>
    <w:sectPr w:rsidR="00E02FAC" w:rsidRPr="00FE3560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2" w:right="1134" w:bottom="1418" w:left="1134" w:header="567" w:footer="7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3B357" w14:textId="77777777" w:rsidR="000B70A6" w:rsidRDefault="000B70A6">
      <w:pPr>
        <w:spacing w:line="240" w:lineRule="auto"/>
      </w:pPr>
      <w:r>
        <w:separator/>
      </w:r>
    </w:p>
  </w:endnote>
  <w:endnote w:type="continuationSeparator" w:id="0">
    <w:p w14:paraId="1FBF00D4" w14:textId="77777777" w:rsidR="000B70A6" w:rsidRDefault="000B7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bjektiv Mk1">
    <w:altName w:val="Calibri"/>
    <w:charset w:val="00"/>
    <w:family w:val="swiss"/>
    <w:pitch w:val="default"/>
    <w:sig w:usb0="00000000" w:usb1="00000000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bjektiv Mk1 XBold">
    <w:altName w:val="Calibri"/>
    <w:charset w:val="00"/>
    <w:family w:val="swiss"/>
    <w:pitch w:val="default"/>
    <w:sig w:usb0="00000000" w:usb1="00000000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9066861"/>
      <w:docPartObj>
        <w:docPartGallery w:val="AutoText"/>
      </w:docPartObj>
    </w:sdtPr>
    <w:sdtContent>
      <w:p w14:paraId="06154697" w14:textId="77777777" w:rsidR="00E02FAC" w:rsidRDefault="0000000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10BDBDB9" wp14:editId="5A240A24">
                  <wp:simplePos x="0" y="0"/>
                  <wp:positionH relativeFrom="margin">
                    <wp:align>right</wp:align>
                  </wp:positionH>
                  <wp:positionV relativeFrom="page">
                    <wp:posOffset>10113645</wp:posOffset>
                  </wp:positionV>
                  <wp:extent cx="266700" cy="381000"/>
                  <wp:effectExtent l="0" t="0" r="0" b="0"/>
                  <wp:wrapNone/>
                  <wp:docPr id="177" name="Rectángulo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5719EC30" w14:textId="77777777" w:rsidR="00E02FAC" w:rsidRDefault="00000000">
                                      <w:pPr>
                                        <w:jc w:val="center"/>
                                        <w:rPr>
                                          <w:rFonts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0BDBDB9" id="Rectángulo 177" o:spid="_x0000_s1026" style="position:absolute;left:0;text-align:left;margin-left:-30.2pt;margin-top:796.35pt;width:21pt;height:30pt;z-index: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>
                              <w:rPr>
                                <w:color w:val="9DA3A7"/>
                                <w:sz w:val="28"/>
                                <w:szCs w:val="28"/>
                              </w:rPr>
                            </w:sdtEndPr>
                            <w:sdtContent>
                              <w:p w14:paraId="5719EC30" w14:textId="77777777" w:rsidR="00E02FAC" w:rsidRDefault="00000000">
                                <w:pPr>
                                  <w:jc w:val="center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9DA3A7"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92D38" w14:textId="77777777" w:rsidR="00E02FAC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2720CA" wp14:editId="3521DCBF">
              <wp:simplePos x="0" y="0"/>
              <wp:positionH relativeFrom="margin">
                <wp:posOffset>5853430</wp:posOffset>
              </wp:positionH>
              <wp:positionV relativeFrom="page">
                <wp:posOffset>10086975</wp:posOffset>
              </wp:positionV>
              <wp:extent cx="266700" cy="381000"/>
              <wp:effectExtent l="0" t="0" r="0" b="0"/>
              <wp:wrapNone/>
              <wp:docPr id="183" name="Rectángulo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theme="majorBidi"/>
                              <w:sz w:val="48"/>
                              <w:szCs w:val="48"/>
                            </w:rPr>
                            <w:id w:val="-1036116614"/>
                          </w:sdtPr>
                          <w:sdt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810056714"/>
                              </w:sdtPr>
                              <w:sdtEndPr>
                                <w:rPr>
                                  <w:color w:val="9DA3A7"/>
                                  <w:sz w:val="28"/>
                                  <w:szCs w:val="28"/>
                                </w:rPr>
                              </w:sdtEndPr>
                              <w:sdtContent>
                                <w:p w14:paraId="6F1E636D" w14:textId="77777777" w:rsidR="00E02FAC" w:rsidRDefault="00000000">
                                  <w:pPr>
                                    <w:jc w:val="center"/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color w:val="9DA3A7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color w:val="9DA3A7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Theme="majorEastAsia" w:cstheme="majorBidi"/>
                                      <w:color w:val="9DA3A7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Theme="majorEastAsia" w:cstheme="majorBidi"/>
                                      <w:color w:val="9DA3A7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2720CA" id="Rectángulo 183" o:spid="_x0000_s1027" style="position:absolute;left:0;text-align:left;margin-left:460.9pt;margin-top:794.25pt;width:21pt;height:30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" stroked="f">
              <v:textbox>
                <w:txbxContent>
                  <w:sdt>
                    <w:sdtPr>
                      <w:rPr>
                        <w:rFonts w:eastAsiaTheme="majorEastAsia" w:cstheme="majorBidi"/>
                        <w:sz w:val="48"/>
                        <w:szCs w:val="48"/>
                      </w:rPr>
                      <w:id w:val="-1036116614"/>
                    </w:sdtPr>
                    <w:sdt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810056714"/>
                        </w:sdtPr>
                        <w:sdtEndPr>
                          <w:rPr>
                            <w:color w:val="9DA3A7"/>
                            <w:sz w:val="28"/>
                            <w:szCs w:val="28"/>
                          </w:rPr>
                        </w:sdtEndPr>
                        <w:sdtContent>
                          <w:p w14:paraId="6F1E636D" w14:textId="77777777" w:rsidR="00E02FAC" w:rsidRDefault="00000000">
                            <w:pPr>
                              <w:jc w:val="center"/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color w:val="9DA3A7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9DA3A7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eastAsiaTheme="minorEastAsia" w:cs="Times New Roman"/>
                                <w:color w:val="9DA3A7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color w:val="9DA3A7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eastAsiaTheme="majorEastAsia" w:cstheme="majorBidi"/>
                                <w:color w:val="9DA3A7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B6E7E" w14:textId="77777777" w:rsidR="000B70A6" w:rsidRDefault="000B70A6">
      <w:pPr>
        <w:spacing w:after="0"/>
      </w:pPr>
      <w:r>
        <w:separator/>
      </w:r>
    </w:p>
  </w:footnote>
  <w:footnote w:type="continuationSeparator" w:id="0">
    <w:p w14:paraId="6FA66DD6" w14:textId="77777777" w:rsidR="000B70A6" w:rsidRDefault="000B70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12FB9" w14:textId="77777777" w:rsidR="00E02FAC" w:rsidRDefault="00000000">
    <w:pPr>
      <w:pStyle w:val="Encabezado"/>
    </w:pPr>
    <w:r>
      <w:pict w14:anchorId="23743E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055047" o:spid="_x0000_s1040" type="#_x0000_t75" style="position:absolute;left:0;text-align:left;margin-left:0;margin-top:0;width:481.85pt;height:480.4pt;z-index:-251656192;mso-position-horizontal:center;mso-position-horizontal-relative:margin;mso-position-vertical:center;mso-position-vertical-relative:margin;mso-width-relative:page;mso-height-relative:page" o:allowincell="f">
          <v:imagedata r:id="rId1" o:title="U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456A7" w14:textId="7A117379" w:rsidR="00E02FAC" w:rsidRDefault="00000000">
    <w:pPr>
      <w:pStyle w:val="Piedefotoodetal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9FAE9" wp14:editId="716B9728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1080770" cy="521970"/>
          <wp:effectExtent l="0" t="0" r="5080" b="0"/>
          <wp:wrapNone/>
          <wp:docPr id="21" name="Imagen 21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2" t="6752" r="9712" b="13353"/>
                  <a:stretch>
                    <a:fillRect/>
                  </a:stretch>
                </pic:blipFill>
                <pic:spPr>
                  <a:xfrm>
                    <a:off x="0" y="0"/>
                    <a:ext cx="1080770" cy="5219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          </w:t>
    </w:r>
  </w:p>
  <w:p w14:paraId="2B1D1D62" w14:textId="77777777" w:rsidR="00E02FAC" w:rsidRDefault="00000000">
    <w:pPr>
      <w:pStyle w:val="Encabezado"/>
      <w:tabs>
        <w:tab w:val="clear" w:pos="4252"/>
        <w:tab w:val="clear" w:pos="8504"/>
        <w:tab w:val="left" w:pos="189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92C38E" wp14:editId="6464F952">
              <wp:simplePos x="0" y="0"/>
              <wp:positionH relativeFrom="page">
                <wp:posOffset>-8255</wp:posOffset>
              </wp:positionH>
              <wp:positionV relativeFrom="paragraph">
                <wp:posOffset>241300</wp:posOffset>
              </wp:positionV>
              <wp:extent cx="754824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65pt;margin-top:19pt;height:0pt;width:594.35pt;mso-position-horizontal-relative:page;z-index:251661312;mso-width-relative:page;mso-height-relative:page;" filled="f" stroked="t" coordsize="21600,21600" o:gfxdata="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gL0pTVAAAACQEAAA8AAAAA&#10;AAAAAQAgAAAAIgAAAGRycy9kb3ducmV2LnhtbFBLAQIUABQAAAAIAIdO4kC3r8uS3gEAALsDAAAO&#10;AAAAAAAAAAEAIAAAACQBAABkcnMvZTJvRG9jLnhtbFBLBQYAAAAABgAGAFkBAAB0BQAAAAA=&#10;">
              <v:fill on="f" focussize="0,0"/>
              <v:stroke weight="1pt" color="#9DA3A7 [3204]" miterlimit="8" joinstyle="miter"/>
              <v:imagedata o:title=""/>
              <o:lock v:ext="edit" aspectratio="f"/>
            </v:lin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E64B" w14:textId="77777777" w:rsidR="00E02FAC" w:rsidRDefault="00000000">
    <w:pPr>
      <w:pStyle w:val="Encabezado"/>
      <w:tabs>
        <w:tab w:val="clear" w:pos="4252"/>
        <w:tab w:val="clear" w:pos="8504"/>
        <w:tab w:val="left" w:pos="61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A6002A" wp14:editId="0261131E">
              <wp:simplePos x="0" y="0"/>
              <wp:positionH relativeFrom="page">
                <wp:posOffset>25400</wp:posOffset>
              </wp:positionH>
              <wp:positionV relativeFrom="paragraph">
                <wp:posOffset>-364490</wp:posOffset>
              </wp:positionV>
              <wp:extent cx="245745" cy="10659110"/>
              <wp:effectExtent l="0" t="0" r="2540" b="9525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660" cy="10658901"/>
                      </a:xfrm>
                      <a:prstGeom prst="rect">
                        <a:avLst/>
                      </a:prstGeom>
                      <a:solidFill>
                        <a:srgbClr val="0065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2pt;margin-top:-28.7pt;height:839.3pt;width:19.35pt;mso-position-horizontal-relative:page;z-index:251663360;v-text-anchor:middle;mso-width-relative:page;mso-height-relative:page;" fillcolor="#0065EF" filled="t" stroked="f" coordsize="21600,21600" o:gfxdata="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47qQ2gAAAAkBAAAPAAAAAAAAAAEAIAAAACIAAABkcnMvZG93bnJldi54bWxQ&#10;SwECFAAUAAAACACHTuJAzNROTGcCAADRBAAADgAAAAAAAAABACAAAAApAQAAZHJzL2Uyb0RvYy54&#10;bWxQSwUGAAAAAAYABgBZAQAAAg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tab/>
      <w:t xml:space="preserve">                                                                                                                                                          </w:t>
    </w:r>
  </w:p>
  <w:p w14:paraId="2A16BFC3" w14:textId="77777777" w:rsidR="00E02FAC" w:rsidRDefault="00E02FAC">
    <w:pPr>
      <w:pStyle w:val="Piedepgina"/>
    </w:pPr>
  </w:p>
  <w:p w14:paraId="45C760A0" w14:textId="77777777" w:rsidR="00E02FAC" w:rsidRDefault="00E02F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1DC"/>
    <w:multiLevelType w:val="hybridMultilevel"/>
    <w:tmpl w:val="12B64978"/>
    <w:lvl w:ilvl="0" w:tplc="E5B26E2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2B94FC6"/>
    <w:multiLevelType w:val="multilevel"/>
    <w:tmpl w:val="320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971DB"/>
    <w:multiLevelType w:val="multilevel"/>
    <w:tmpl w:val="68A0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51B4E"/>
    <w:multiLevelType w:val="multilevel"/>
    <w:tmpl w:val="46451B4E"/>
    <w:lvl w:ilvl="0">
      <w:start w:val="1"/>
      <w:numFmt w:val="bullet"/>
      <w:pStyle w:val="Sinespaciado"/>
      <w:lvlText w:val=""/>
      <w:lvlJc w:val="left"/>
      <w:pPr>
        <w:ind w:left="360" w:hanging="360"/>
      </w:pPr>
      <w:rPr>
        <w:rFonts w:ascii="Symbol" w:hAnsi="Symbol" w:hint="default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4" w15:restartNumberingAfterBreak="0">
    <w:nsid w:val="4BF1C50D"/>
    <w:multiLevelType w:val="multilevel"/>
    <w:tmpl w:val="86A4AA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" w:firstLine="0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8" w:firstLine="0"/>
      </w:pPr>
      <w:rPr>
        <w:rFonts w:hint="default"/>
      </w:rPr>
    </w:lvl>
  </w:abstractNum>
  <w:abstractNum w:abstractNumId="5" w15:restartNumberingAfterBreak="0">
    <w:nsid w:val="4CA650A8"/>
    <w:multiLevelType w:val="multilevel"/>
    <w:tmpl w:val="17D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1454">
    <w:abstractNumId w:val="3"/>
  </w:num>
  <w:num w:numId="2" w16cid:durableId="1979801210">
    <w:abstractNumId w:val="4"/>
  </w:num>
  <w:num w:numId="3" w16cid:durableId="680355185">
    <w:abstractNumId w:val="0"/>
  </w:num>
  <w:num w:numId="4" w16cid:durableId="502663793">
    <w:abstractNumId w:val="2"/>
  </w:num>
  <w:num w:numId="5" w16cid:durableId="2108883587">
    <w:abstractNumId w:val="5"/>
  </w:num>
  <w:num w:numId="6" w16cid:durableId="52764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C7"/>
    <w:rsid w:val="00020827"/>
    <w:rsid w:val="00024B62"/>
    <w:rsid w:val="00063E07"/>
    <w:rsid w:val="0007032D"/>
    <w:rsid w:val="000B008E"/>
    <w:rsid w:val="000B4278"/>
    <w:rsid w:val="000B70A6"/>
    <w:rsid w:val="000C67A0"/>
    <w:rsid w:val="000F40AE"/>
    <w:rsid w:val="00112680"/>
    <w:rsid w:val="00115EF3"/>
    <w:rsid w:val="00121106"/>
    <w:rsid w:val="0012319C"/>
    <w:rsid w:val="001231D4"/>
    <w:rsid w:val="00163CEC"/>
    <w:rsid w:val="00195A84"/>
    <w:rsid w:val="001C26FB"/>
    <w:rsid w:val="001C46C4"/>
    <w:rsid w:val="001C64CE"/>
    <w:rsid w:val="001F22D0"/>
    <w:rsid w:val="00206EC3"/>
    <w:rsid w:val="002139AB"/>
    <w:rsid w:val="002502FF"/>
    <w:rsid w:val="00250DF9"/>
    <w:rsid w:val="00254940"/>
    <w:rsid w:val="00257872"/>
    <w:rsid w:val="002763D3"/>
    <w:rsid w:val="002C4E62"/>
    <w:rsid w:val="002F23EC"/>
    <w:rsid w:val="002F5ED4"/>
    <w:rsid w:val="0031507C"/>
    <w:rsid w:val="0032216B"/>
    <w:rsid w:val="003900AD"/>
    <w:rsid w:val="003936D1"/>
    <w:rsid w:val="003B1EB6"/>
    <w:rsid w:val="003C0F68"/>
    <w:rsid w:val="00404D86"/>
    <w:rsid w:val="00474950"/>
    <w:rsid w:val="004A2408"/>
    <w:rsid w:val="004A7ABE"/>
    <w:rsid w:val="004D60F4"/>
    <w:rsid w:val="004F6A81"/>
    <w:rsid w:val="005033D1"/>
    <w:rsid w:val="00513A74"/>
    <w:rsid w:val="00555EE7"/>
    <w:rsid w:val="005927D4"/>
    <w:rsid w:val="00593C23"/>
    <w:rsid w:val="005A003E"/>
    <w:rsid w:val="005D3A96"/>
    <w:rsid w:val="00616630"/>
    <w:rsid w:val="00654E74"/>
    <w:rsid w:val="0067495D"/>
    <w:rsid w:val="006A74FD"/>
    <w:rsid w:val="006B7223"/>
    <w:rsid w:val="006C2940"/>
    <w:rsid w:val="006D2584"/>
    <w:rsid w:val="006D38E2"/>
    <w:rsid w:val="006D5AC6"/>
    <w:rsid w:val="006D7CF3"/>
    <w:rsid w:val="006E5EFA"/>
    <w:rsid w:val="006F34AE"/>
    <w:rsid w:val="0070333D"/>
    <w:rsid w:val="0071744F"/>
    <w:rsid w:val="00742D20"/>
    <w:rsid w:val="00791F33"/>
    <w:rsid w:val="007C51E3"/>
    <w:rsid w:val="007D6B2B"/>
    <w:rsid w:val="00805ABA"/>
    <w:rsid w:val="008179CA"/>
    <w:rsid w:val="008514D9"/>
    <w:rsid w:val="00855148"/>
    <w:rsid w:val="00863076"/>
    <w:rsid w:val="00863BC3"/>
    <w:rsid w:val="0087059D"/>
    <w:rsid w:val="00875652"/>
    <w:rsid w:val="00880BCD"/>
    <w:rsid w:val="0088192E"/>
    <w:rsid w:val="00886995"/>
    <w:rsid w:val="008B0529"/>
    <w:rsid w:val="008D78A0"/>
    <w:rsid w:val="008E1042"/>
    <w:rsid w:val="00961C6F"/>
    <w:rsid w:val="009629EC"/>
    <w:rsid w:val="009800C1"/>
    <w:rsid w:val="00981726"/>
    <w:rsid w:val="00991A97"/>
    <w:rsid w:val="009A26F2"/>
    <w:rsid w:val="009C4667"/>
    <w:rsid w:val="009D2DB0"/>
    <w:rsid w:val="009E3687"/>
    <w:rsid w:val="00A02E96"/>
    <w:rsid w:val="00A104FE"/>
    <w:rsid w:val="00A124B6"/>
    <w:rsid w:val="00A27DBA"/>
    <w:rsid w:val="00A541F0"/>
    <w:rsid w:val="00A555D2"/>
    <w:rsid w:val="00A60679"/>
    <w:rsid w:val="00AB3C32"/>
    <w:rsid w:val="00AC01BC"/>
    <w:rsid w:val="00AC244A"/>
    <w:rsid w:val="00AE731A"/>
    <w:rsid w:val="00B14FE1"/>
    <w:rsid w:val="00B35DE6"/>
    <w:rsid w:val="00B367A5"/>
    <w:rsid w:val="00B4539E"/>
    <w:rsid w:val="00B5402E"/>
    <w:rsid w:val="00B61441"/>
    <w:rsid w:val="00B67079"/>
    <w:rsid w:val="00B75443"/>
    <w:rsid w:val="00B80C31"/>
    <w:rsid w:val="00BA35FF"/>
    <w:rsid w:val="00C04391"/>
    <w:rsid w:val="00C466E1"/>
    <w:rsid w:val="00C50DA1"/>
    <w:rsid w:val="00C541D0"/>
    <w:rsid w:val="00C57C53"/>
    <w:rsid w:val="00C60D94"/>
    <w:rsid w:val="00C91B58"/>
    <w:rsid w:val="00C93543"/>
    <w:rsid w:val="00CB6458"/>
    <w:rsid w:val="00CE0533"/>
    <w:rsid w:val="00CF619D"/>
    <w:rsid w:val="00D1347E"/>
    <w:rsid w:val="00D238A7"/>
    <w:rsid w:val="00D32376"/>
    <w:rsid w:val="00D3365D"/>
    <w:rsid w:val="00D35509"/>
    <w:rsid w:val="00D371E9"/>
    <w:rsid w:val="00D53B62"/>
    <w:rsid w:val="00D639B9"/>
    <w:rsid w:val="00DA236B"/>
    <w:rsid w:val="00DC691E"/>
    <w:rsid w:val="00DE23E4"/>
    <w:rsid w:val="00DF0968"/>
    <w:rsid w:val="00E02FAC"/>
    <w:rsid w:val="00E13490"/>
    <w:rsid w:val="00E13CC7"/>
    <w:rsid w:val="00E6616A"/>
    <w:rsid w:val="00E8692C"/>
    <w:rsid w:val="00E96D19"/>
    <w:rsid w:val="00EC6F08"/>
    <w:rsid w:val="00EF5A5C"/>
    <w:rsid w:val="00F05962"/>
    <w:rsid w:val="00F11FCD"/>
    <w:rsid w:val="00F1335E"/>
    <w:rsid w:val="00F6711A"/>
    <w:rsid w:val="00F84150"/>
    <w:rsid w:val="00FB0A78"/>
    <w:rsid w:val="00FB1041"/>
    <w:rsid w:val="00FE3560"/>
    <w:rsid w:val="5FA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80626"/>
  <w15:docId w15:val="{BF92C81B-5484-4DE7-8F4E-40082107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Theme="minorHAnsi" w:eastAsiaTheme="minorHAnsi" w:hAnsiTheme="minorHAnsi" w:cstheme="minorBidi"/>
      <w:color w:val="6F7276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65E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pPr>
      <w:keepNext/>
      <w:keepLines/>
      <w:framePr w:hSpace="141" w:wrap="around" w:vAnchor="text" w:hAnchor="text" w:y="405"/>
      <w:spacing w:before="40" w:after="0" w:line="240" w:lineRule="auto"/>
      <w:outlineLvl w:val="2"/>
    </w:pPr>
    <w:rPr>
      <w:rFonts w:eastAsiaTheme="majorEastAsia" w:cstheme="majorBidi"/>
      <w:i/>
      <w:color w:val="0065E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0"/>
      <w:ind w:left="22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pPr>
      <w:spacing w:after="0"/>
      <w:ind w:left="154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pPr>
      <w:spacing w:after="0"/>
      <w:ind w:left="1100"/>
      <w:jc w:val="left"/>
    </w:pPr>
    <w:rPr>
      <w:sz w:val="20"/>
      <w:szCs w:val="20"/>
    </w:rPr>
  </w:style>
  <w:style w:type="paragraph" w:styleId="TDC1">
    <w:name w:val="toc 1"/>
    <w:basedOn w:val="Normal"/>
    <w:uiPriority w:val="39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DC8">
    <w:name w:val="toc 8"/>
    <w:basedOn w:val="Normal"/>
    <w:next w:val="Normal"/>
    <w:autoRedefine/>
    <w:uiPriority w:val="39"/>
    <w:unhideWhenUsed/>
    <w:pPr>
      <w:spacing w:after="0"/>
      <w:ind w:left="1320"/>
      <w:jc w:val="left"/>
    </w:pPr>
    <w:rPr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pPr>
      <w:spacing w:before="240" w:after="0"/>
      <w:jc w:val="left"/>
    </w:pPr>
    <w:rPr>
      <w:b/>
      <w:bCs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pPr>
      <w:spacing w:after="0"/>
      <w:ind w:left="8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pPr>
      <w:spacing w:after="0"/>
      <w:ind w:left="66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pPr>
      <w:spacing w:after="0"/>
      <w:ind w:left="440"/>
      <w:jc w:val="left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283"/>
    </w:pPr>
  </w:style>
  <w:style w:type="paragraph" w:styleId="Subttulo">
    <w:name w:val="Subtitle"/>
    <w:basedOn w:val="Normal"/>
    <w:next w:val="Normal"/>
    <w:link w:val="SubttuloCar"/>
    <w:autoRedefine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paragraph" w:styleId="Ttulo">
    <w:name w:val="Title"/>
    <w:basedOn w:val="Normal"/>
    <w:next w:val="Normal"/>
    <w:link w:val="TtuloCar"/>
    <w:autoRedefine/>
    <w:uiPriority w:val="10"/>
    <w:qFormat/>
    <w:pPr>
      <w:spacing w:after="0" w:line="240" w:lineRule="auto"/>
      <w:contextualSpacing/>
      <w:jc w:val="center"/>
    </w:pPr>
    <w:rPr>
      <w:rFonts w:eastAsiaTheme="majorEastAsia" w:cstheme="majorBidi"/>
      <w:bCs/>
      <w:caps/>
      <w:color w:val="auto"/>
      <w:spacing w:val="-10"/>
      <w:kern w:val="28"/>
      <w:sz w:val="44"/>
      <w:szCs w:val="40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Sangra2detindependiente"/>
    <w:link w:val="CuerpodetextoCar"/>
    <w:pPr>
      <w:widowControl w:val="0"/>
      <w:autoSpaceDE w:val="0"/>
      <w:autoSpaceDN w:val="0"/>
      <w:spacing w:before="100" w:after="0" w:line="245" w:lineRule="auto"/>
      <w:ind w:left="0" w:right="794" w:firstLine="454"/>
    </w:pPr>
    <w:rPr>
      <w:rFonts w:ascii="Objektiv Mk1" w:eastAsia="Objektiv Mk1" w:hAnsi="Objektiv Mk1" w:cs="Objektiv Mk1"/>
      <w:color w:val="656D72"/>
      <w:spacing w:val="-2"/>
      <w:szCs w:val="26"/>
    </w:rPr>
  </w:style>
  <w:style w:type="character" w:customStyle="1" w:styleId="CuerpodetextoCar">
    <w:name w:val="Cuerpo de texto Car"/>
    <w:basedOn w:val="TextoindependienteCar"/>
    <w:link w:val="Cuerpodetexto"/>
    <w:rPr>
      <w:rFonts w:ascii="Objektiv Mk1" w:eastAsia="Objektiv Mk1" w:hAnsi="Objektiv Mk1" w:cs="Objektiv Mk1"/>
      <w:color w:val="656D72"/>
      <w:spacing w:val="-2"/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customStyle="1" w:styleId="Negrita">
    <w:name w:val="Negrita"/>
    <w:basedOn w:val="Normal"/>
    <w:link w:val="NegritaCar"/>
    <w:autoRedefine/>
    <w:qFormat/>
    <w:pPr>
      <w:widowControl w:val="0"/>
      <w:autoSpaceDE w:val="0"/>
      <w:autoSpaceDN w:val="0"/>
      <w:spacing w:after="0" w:line="240" w:lineRule="auto"/>
    </w:pPr>
    <w:rPr>
      <w:rFonts w:eastAsia="Objektiv Mk1" w:cs="Objektiv Mk1"/>
      <w:b/>
      <w:color w:val="000000" w:themeColor="text1"/>
    </w:rPr>
  </w:style>
  <w:style w:type="character" w:customStyle="1" w:styleId="NegritaCar">
    <w:name w:val="Negrita Car"/>
    <w:basedOn w:val="Fuentedeprrafopredeter"/>
    <w:link w:val="Negrita"/>
    <w:rPr>
      <w:rFonts w:eastAsia="Objektiv Mk1" w:cs="Objektiv Mk1"/>
      <w:b/>
      <w:color w:val="000000" w:themeColor="text1"/>
    </w:rPr>
  </w:style>
  <w:style w:type="paragraph" w:customStyle="1" w:styleId="Destacado1">
    <w:name w:val="Destacado 1"/>
    <w:basedOn w:val="Normal"/>
    <w:link w:val="Destacado1Car"/>
    <w:pPr>
      <w:widowControl w:val="0"/>
      <w:autoSpaceDE w:val="0"/>
      <w:autoSpaceDN w:val="0"/>
      <w:spacing w:before="236" w:after="0" w:line="240" w:lineRule="auto"/>
      <w:ind w:left="630"/>
    </w:pPr>
    <w:rPr>
      <w:rFonts w:ascii="Objektiv Mk1" w:eastAsia="Objektiv Mk1" w:hAnsi="Objektiv Mk1" w:cs="Objektiv Mk1"/>
      <w:b/>
      <w:i/>
      <w:color w:val="2F68B2"/>
    </w:rPr>
  </w:style>
  <w:style w:type="character" w:customStyle="1" w:styleId="Destacado1Car">
    <w:name w:val="Destacado 1 Car"/>
    <w:basedOn w:val="Fuentedeprrafopredeter"/>
    <w:link w:val="Destacado1"/>
    <w:rPr>
      <w:rFonts w:ascii="Objektiv Mk1" w:eastAsia="Objektiv Mk1" w:hAnsi="Objektiv Mk1" w:cs="Objektiv Mk1"/>
      <w:b/>
      <w:i/>
      <w:color w:val="2F68B2"/>
      <w:sz w:val="26"/>
    </w:rPr>
  </w:style>
  <w:style w:type="paragraph" w:customStyle="1" w:styleId="Piedefotoodetalle">
    <w:name w:val="Pie de foto o detalle"/>
    <w:basedOn w:val="Normal"/>
    <w:link w:val="PiedefotoodetalleCar"/>
    <w:autoRedefine/>
    <w:qFormat/>
    <w:pPr>
      <w:widowControl w:val="0"/>
      <w:autoSpaceDE w:val="0"/>
      <w:autoSpaceDN w:val="0"/>
      <w:spacing w:before="180" w:after="0" w:line="240" w:lineRule="auto"/>
      <w:ind w:left="623"/>
    </w:pPr>
    <w:rPr>
      <w:rFonts w:eastAsia="Objektiv Mk1" w:cs="Objektiv Mk1"/>
      <w:color w:val="919BA0"/>
      <w:sz w:val="18"/>
    </w:rPr>
  </w:style>
  <w:style w:type="character" w:customStyle="1" w:styleId="PiedefotoodetalleCar">
    <w:name w:val="Pie de foto o detalle Car"/>
    <w:basedOn w:val="Fuentedeprrafopredeter"/>
    <w:link w:val="Piedefotoodetalle"/>
    <w:rPr>
      <w:rFonts w:eastAsia="Objektiv Mk1" w:cs="Objektiv Mk1"/>
      <w:color w:val="919BA0"/>
      <w:sz w:val="18"/>
    </w:rPr>
  </w:style>
  <w:style w:type="paragraph" w:customStyle="1" w:styleId="Titulo1">
    <w:name w:val="Titulo1"/>
    <w:basedOn w:val="Ttulo1"/>
    <w:link w:val="Titulo1Car"/>
    <w:autoRedefine/>
    <w:qFormat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eastAsia="Objektiv Mk1" w:cs="Objektiv Mk1"/>
      <w:bCs/>
      <w:szCs w:val="28"/>
    </w:rPr>
  </w:style>
  <w:style w:type="character" w:customStyle="1" w:styleId="Titulo1Car">
    <w:name w:val="Titulo1 Car"/>
    <w:basedOn w:val="Ttulo1Car"/>
    <w:link w:val="Titulo1"/>
    <w:rPr>
      <w:rFonts w:eastAsia="Objektiv Mk1" w:cs="Objektiv Mk1"/>
      <w:b/>
      <w:bCs/>
      <w:caps/>
      <w:color w:val="0065E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eastAsiaTheme="majorEastAsia" w:cstheme="majorBidi"/>
      <w:b/>
      <w:caps/>
      <w:sz w:val="28"/>
      <w:szCs w:val="32"/>
    </w:rPr>
  </w:style>
  <w:style w:type="paragraph" w:customStyle="1" w:styleId="Testimonio">
    <w:name w:val="Testimonio"/>
    <w:basedOn w:val="Normal"/>
    <w:link w:val="TestimonioCar"/>
    <w:autoRedefine/>
    <w:qFormat/>
    <w:pPr>
      <w:widowControl w:val="0"/>
      <w:autoSpaceDE w:val="0"/>
      <w:autoSpaceDN w:val="0"/>
      <w:spacing w:before="205" w:after="0" w:line="240" w:lineRule="auto"/>
      <w:ind w:left="1255" w:right="2013"/>
    </w:pPr>
    <w:rPr>
      <w:rFonts w:eastAsia="Objektiv Mk1" w:cs="Objektiv Mk1"/>
      <w:b/>
      <w:color w:val="919BA0"/>
      <w:spacing w:val="-7"/>
    </w:rPr>
  </w:style>
  <w:style w:type="character" w:customStyle="1" w:styleId="TestimonioCar">
    <w:name w:val="Testimonio Car"/>
    <w:basedOn w:val="Fuentedeprrafopredeter"/>
    <w:link w:val="Testimonio"/>
    <w:rPr>
      <w:rFonts w:eastAsia="Objektiv Mk1" w:cs="Objektiv Mk1"/>
      <w:b/>
      <w:color w:val="919BA0"/>
      <w:spacing w:val="-7"/>
    </w:rPr>
  </w:style>
  <w:style w:type="paragraph" w:customStyle="1" w:styleId="Ttulos">
    <w:name w:val="Títulos"/>
    <w:basedOn w:val="Ttulo"/>
    <w:link w:val="TtulosCar"/>
    <w:pPr>
      <w:widowControl w:val="0"/>
      <w:autoSpaceDE w:val="0"/>
      <w:autoSpaceDN w:val="0"/>
      <w:spacing w:before="100"/>
      <w:ind w:left="1255" w:right="1785"/>
      <w:contextualSpacing w:val="0"/>
    </w:pPr>
    <w:rPr>
      <w:rFonts w:ascii="Objektiv Mk1 XBold" w:eastAsia="Objektiv Mk1 XBold" w:hAnsi="Objektiv Mk1 XBold" w:cs="Objektiv Mk1 XBold"/>
      <w:b/>
      <w:bCs w:val="0"/>
      <w:spacing w:val="0"/>
      <w:kern w:val="0"/>
      <w:sz w:val="120"/>
      <w:szCs w:val="120"/>
    </w:rPr>
  </w:style>
  <w:style w:type="character" w:customStyle="1" w:styleId="TtulosCar">
    <w:name w:val="Títulos Car"/>
    <w:basedOn w:val="TtuloCar"/>
    <w:link w:val="Ttulos"/>
    <w:rPr>
      <w:rFonts w:ascii="Objektiv Mk1 XBold" w:eastAsia="Objektiv Mk1 XBold" w:hAnsi="Objektiv Mk1 XBold" w:cs="Objektiv Mk1 XBold"/>
      <w:b/>
      <w:bCs w:val="0"/>
      <w:caps/>
      <w:color w:val="0065EF"/>
      <w:spacing w:val="-10"/>
      <w:kern w:val="28"/>
      <w:sz w:val="120"/>
      <w:szCs w:val="120"/>
    </w:rPr>
  </w:style>
  <w:style w:type="character" w:customStyle="1" w:styleId="TtuloCar">
    <w:name w:val="Título Car"/>
    <w:basedOn w:val="Fuentedeprrafopredeter"/>
    <w:link w:val="Ttulo"/>
    <w:uiPriority w:val="10"/>
    <w:rPr>
      <w:rFonts w:eastAsiaTheme="majorEastAsia" w:cstheme="majorBidi"/>
      <w:bCs/>
      <w:caps/>
      <w:spacing w:val="-10"/>
      <w:kern w:val="28"/>
      <w:sz w:val="44"/>
      <w:szCs w:val="4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tuloTDC1">
    <w:name w:val="Título TDC1"/>
    <w:basedOn w:val="Ttulo1"/>
    <w:next w:val="Normal"/>
    <w:autoRedefine/>
    <w:uiPriority w:val="39"/>
    <w:unhideWhenUsed/>
    <w:qFormat/>
    <w:pPr>
      <w:outlineLvl w:val="9"/>
    </w:pPr>
    <w:rPr>
      <w:lang w:eastAsia="es-ES"/>
    </w:rPr>
  </w:style>
  <w:style w:type="paragraph" w:styleId="Sinespaciado">
    <w:name w:val="No Spacing"/>
    <w:autoRedefine/>
    <w:uiPriority w:val="1"/>
    <w:qFormat/>
    <w:pPr>
      <w:numPr>
        <w:numId w:val="1"/>
      </w:numPr>
      <w:jc w:val="both"/>
    </w:pPr>
    <w:rPr>
      <w:rFonts w:asciiTheme="minorHAnsi" w:eastAsiaTheme="minorHAnsi" w:hAnsiTheme="minorHAnsi" w:cstheme="minorBidi"/>
      <w:color w:val="6F7276"/>
      <w:sz w:val="22"/>
      <w:szCs w:val="22"/>
      <w:lang w:eastAsia="en-US"/>
    </w:rPr>
  </w:style>
  <w:style w:type="character" w:customStyle="1" w:styleId="nfasisintenso1">
    <w:name w:val="Énfasis intenso1"/>
    <w:basedOn w:val="CuerpodetextoCar"/>
    <w:uiPriority w:val="21"/>
    <w:qFormat/>
    <w:rPr>
      <w:rFonts w:asciiTheme="majorHAnsi" w:eastAsia="Objektiv Mk1" w:hAnsiTheme="majorHAnsi" w:cs="Objektiv Mk1"/>
      <w:i/>
      <w:iCs/>
      <w:color w:val="0065EF"/>
      <w:spacing w:val="-2"/>
      <w:sz w:val="22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/>
      <w:color w:val="0065E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i/>
      <w:color w:val="0065E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1clara-nfasis11">
    <w:name w:val="Tabla con cuadrícula 1 clara - Énfasis 11"/>
    <w:basedOn w:val="Tablanormal"/>
    <w:uiPriority w:val="46"/>
    <w:pPr>
      <w:jc w:val="center"/>
    </w:pPr>
    <w:rPr>
      <w:color w:val="7F7F7F" w:themeColor="text1" w:themeTint="8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  <w:color w:val="7F7F7F" w:themeColor="text1" w:themeTint="80"/>
      </w:rPr>
      <w:tblPr/>
      <w:tcPr>
        <w:tcBorders>
          <w:bottom w:val="single" w:sz="12" w:space="0" w:color="0065EF"/>
        </w:tcBorders>
        <w:shd w:val="clear" w:color="auto" w:fill="auto"/>
      </w:tcPr>
    </w:tblStylePr>
    <w:tblStylePr w:type="lastRow">
      <w:rPr>
        <w:b/>
        <w:bCs/>
        <w:color w:val="7F7F7F" w:themeColor="text1" w:themeTint="80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asciiTheme="minorHAnsi" w:hAnsiTheme="minorHAnsi"/>
        <w:b w:val="0"/>
        <w:bCs/>
        <w:color w:val="7F7F7F" w:themeColor="text1" w:themeTint="80"/>
        <w:sz w:val="22"/>
      </w:rPr>
    </w:tblStylePr>
    <w:tblStylePr w:type="lastCol">
      <w:rPr>
        <w:b/>
        <w:bCs/>
        <w:color w:val="7F7F7F" w:themeColor="text1" w:themeTint="80"/>
      </w:r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2-nfasis51">
    <w:name w:val="Tabla con cuadrícula 2 - Énfasis 51"/>
    <w:basedOn w:val="Tablanormal"/>
    <w:uiPriority w:val="47"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Tabladelista1clara-nfasis51">
    <w:name w:val="Tabla de lista 1 clara - Énfasis 51"/>
    <w:basedOn w:val="Tablanormal"/>
    <w:uiPriority w:val="46"/>
    <w:tblPr/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tblPr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concuadrcula1clara-nfasis51">
    <w:name w:val="Tabla con cuadrícula 1 clara - Énfasis 51"/>
    <w:basedOn w:val="Tablanormal"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11">
    <w:name w:val="Tabla con cuadrícula 2 - Énfasis 11"/>
    <w:basedOn w:val="Tablanormal"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normal"/>
    <w:uiPriority w:val="99"/>
    <w:tblPr/>
  </w:style>
  <w:style w:type="table" w:customStyle="1" w:styleId="Tablaconcuadrcula1clara-nfasis31">
    <w:name w:val="Tabla con cuadrícula 1 clara - Énfasis 31"/>
    <w:basedOn w:val="Tablanormal"/>
    <w:uiPriority w:val="46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3-nfasis51">
    <w:name w:val="Tabla con cuadrícula 3 - Énfasis 51"/>
    <w:basedOn w:val="Tablanormal"/>
    <w:uiPriority w:val="48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4472C4" w:themeColor="accent1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595959" w:themeColor="text1" w:themeTint="A6"/>
    </w:rPr>
  </w:style>
  <w:style w:type="paragraph" w:customStyle="1" w:styleId="Subttulo1">
    <w:name w:val="Subtítulo 1"/>
    <w:basedOn w:val="Ttulo1"/>
    <w:link w:val="Subttulo1Car"/>
    <w:autoRedefine/>
    <w:qFormat/>
    <w:rsid w:val="00D1347E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asciiTheme="majorHAnsi" w:eastAsia="Objektiv Mk1" w:hAnsiTheme="majorHAnsi" w:cs="Objektiv Mk1"/>
      <w:b w:val="0"/>
      <w:caps w:val="0"/>
      <w:sz w:val="40"/>
      <w:szCs w:val="28"/>
    </w:rPr>
  </w:style>
  <w:style w:type="character" w:customStyle="1" w:styleId="Subttulo1Car">
    <w:name w:val="Subtítulo 1 Car"/>
    <w:basedOn w:val="Fuentedeprrafopredeter"/>
    <w:link w:val="Subttulo1"/>
    <w:qFormat/>
    <w:rsid w:val="00D1347E"/>
    <w:rPr>
      <w:rFonts w:asciiTheme="majorHAnsi" w:eastAsia="Objektiv Mk1" w:hAnsiTheme="majorHAnsi" w:cs="Objektiv Mk1"/>
      <w:sz w:val="40"/>
      <w:szCs w:val="28"/>
      <w:lang w:eastAsia="en-US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3900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900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00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E35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3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rive.google.com/file/d/1se9LoZCou-SXBR40qrIcU2rhQdAZo7fK/view?usp=sharin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-.-DOCUMENTOS\Gu&#237;as%20Acad&#233;micas\Plantilla%20gu&#237;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9d0f09-c0c0-4635-9084-38231bde0c00">
      <Terms xmlns="http://schemas.microsoft.com/office/infopath/2007/PartnerControls"/>
    </lcf76f155ced4ddcb4097134ff3c332f>
    <TaxCatchAll xmlns="567964ae-34e4-4166-9331-411a4520c1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D97694C8EEE49BE8702777A3F9011" ma:contentTypeVersion="13" ma:contentTypeDescription="Create a new document." ma:contentTypeScope="" ma:versionID="80107f8f1b0c3c5ce4e77d1e533ed592">
  <xsd:schema xmlns:xsd="http://www.w3.org/2001/XMLSchema" xmlns:xs="http://www.w3.org/2001/XMLSchema" xmlns:p="http://schemas.microsoft.com/office/2006/metadata/properties" xmlns:ns2="509d0f09-c0c0-4635-9084-38231bde0c00" xmlns:ns3="567964ae-34e4-4166-9331-411a4520c19f" targetNamespace="http://schemas.microsoft.com/office/2006/metadata/properties" ma:root="true" ma:fieldsID="c0ad072d9f7406bd455281ec835133b7" ns2:_="" ns3:_="">
    <xsd:import namespace="509d0f09-c0c0-4635-9084-38231bde0c00"/>
    <xsd:import namespace="567964ae-34e4-4166-9331-411a4520c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d0f09-c0c0-4635-9084-38231bde0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7deafdd-2578-4677-bdc7-92681a7a0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964ae-34e4-4166-9331-411a4520c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5" nillable="true" ma:displayName="Taxonomy Catch All Column" ma:hidden="true" ma:list="{00efdbce-9d80-4726-a8f7-bbe0dbe36546}" ma:internalName="TaxCatchAll" ma:readOnly="false" ma:showField="CatchAllData" ma:web="567964ae-34e4-4166-9331-411a4520c1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40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A0DA-9A4F-4F84-B108-A112F3944DF5}">
  <ds:schemaRefs>
    <ds:schemaRef ds:uri="http://schemas.microsoft.com/office/2006/metadata/properties"/>
    <ds:schemaRef ds:uri="http://schemas.microsoft.com/office/infopath/2007/PartnerControls"/>
    <ds:schemaRef ds:uri="509d0f09-c0c0-4635-9084-38231bde0c00"/>
    <ds:schemaRef ds:uri="567964ae-34e4-4166-9331-411a4520c19f"/>
  </ds:schemaRefs>
</ds:datastoreItem>
</file>

<file path=customXml/itemProps2.xml><?xml version="1.0" encoding="utf-8"?>
<ds:datastoreItem xmlns:ds="http://schemas.openxmlformats.org/officeDocument/2006/customXml" ds:itemID="{A8B8F4D3-6938-4284-8AC4-7E6B7E3A9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A9E79-9556-4D91-B014-9A6BC3A8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d0f09-c0c0-4635-9084-38231bde0c00"/>
    <ds:schemaRef ds:uri="567964ae-34e4-4166-9331-411a4520c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761D73C-179F-4C71-B62C-C91791D7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guía</Template>
  <TotalTime>47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Perandones Serrano</dc:creator>
  <cp:lastModifiedBy>Manuel Albizu Diaz</cp:lastModifiedBy>
  <cp:revision>7</cp:revision>
  <cp:lastPrinted>2021-10-28T08:43:00Z</cp:lastPrinted>
  <dcterms:created xsi:type="dcterms:W3CDTF">2024-12-16T22:53:00Z</dcterms:created>
  <dcterms:modified xsi:type="dcterms:W3CDTF">2024-12-29T22:53:00Z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0x010100D55D97694C8EEE49BE8702777A3F9011</vt:lpwstr>
  </property>
  <property fmtid="{D5CDD505-2E9C-101B-9397-08002B2CF9AE}" pid="3" name="MediaServiceImageTags">
    <vt:lpwstr/>
  </property>
  <property fmtid="{D5CDD505-2E9C-101B-9397-08002B2CF9AE}" pid="4" name="KSOProductBuildVer">
    <vt:lpwstr>3082-12.2.0.19307</vt:lpwstr>
  </property>
  <property fmtid="{D5CDD505-2E9C-101B-9397-08002B2CF9AE}" pid="5" name="ICV">
    <vt:lpwstr>ECE787DE30BC48EDA53E7C105E161AC2_12</vt:lpwstr>
  </property>
</Properties>
</file>